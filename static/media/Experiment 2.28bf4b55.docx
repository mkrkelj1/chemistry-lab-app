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C1" w:rsidRDefault="00CD73C1" w:rsidP="00CD73C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2</w:t>
      </w:r>
    </w:p>
    <w:p w:rsidR="001023BF" w:rsidRPr="00C1431C" w:rsidRDefault="00C527E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431C">
        <w:rPr>
          <w:rFonts w:ascii="Times New Roman" w:eastAsia="Times New Roman" w:hAnsi="Times New Roman" w:cs="Times New Roman"/>
          <w:b/>
          <w:sz w:val="32"/>
          <w:szCs w:val="32"/>
        </w:rPr>
        <w:t>Solubility Tests – Part 1</w:t>
      </w:r>
      <w:r w:rsidR="00C1431C" w:rsidRPr="00C1431C">
        <w:rPr>
          <w:rFonts w:ascii="Times New Roman" w:eastAsia="Times New Roman" w:hAnsi="Times New Roman" w:cs="Times New Roman"/>
          <w:b/>
          <w:sz w:val="32"/>
          <w:szCs w:val="32"/>
        </w:rPr>
        <w:t>of Trimyristin Experiment</w:t>
      </w:r>
    </w:p>
    <w:p w:rsidR="001023BF" w:rsidRDefault="00CD73C1">
      <w:pPr>
        <w:pStyle w:val="Normal1"/>
        <w:jc w:val="center"/>
        <w:rPr>
          <w:rFonts w:ascii="Times New Roman" w:eastAsia="Times New Roman" w:hAnsi="Times New Roman" w:cs="Times New Roman"/>
          <w:b/>
        </w:rPr>
      </w:pPr>
      <w:r w:rsidRPr="00CD73C1">
        <w:rPr>
          <w:rFonts w:ascii="Times New Roman" w:eastAsia="Times New Roman" w:hAnsi="Times New Roman" w:cs="Times New Roman"/>
          <w:b/>
          <w:sz w:val="28"/>
        </w:rPr>
        <w:t>Grading Cover Sheet</w:t>
      </w:r>
    </w:p>
    <w:p w:rsidR="001023BF" w:rsidRDefault="001023BF">
      <w:pPr>
        <w:pStyle w:val="Normal1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W w:w="6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045"/>
        <w:gridCol w:w="845"/>
        <w:gridCol w:w="603"/>
        <w:gridCol w:w="456"/>
        <w:gridCol w:w="510"/>
      </w:tblGrid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Format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Experimental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1023BF" w:rsidRDefault="001023BF" w:rsidP="00702E2D">
            <w:pPr>
              <w:pStyle w:val="Normal1"/>
              <w:jc w:val="center"/>
            </w:pPr>
          </w:p>
        </w:tc>
        <w:tc>
          <w:tcPr>
            <w:tcW w:w="456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1023BF" w:rsidRDefault="001023BF" w:rsidP="00702E2D">
            <w:pPr>
              <w:pStyle w:val="Normal1"/>
              <w:jc w:val="center"/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1023BF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1023BF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i. General Methods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1023BF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ii. Detailed Experimental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Procedure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Data/Observations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Supporting Information Statement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References 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Table of Physical Constants 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34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i. Tabular Format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Default="00C527E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ii. Solubility Table</w:t>
            </w:r>
          </w:p>
        </w:tc>
        <w:tc>
          <w:tcPr>
            <w:tcW w:w="845" w:type="dxa"/>
            <w:shd w:val="clear" w:color="auto" w:fill="auto"/>
          </w:tcPr>
          <w:p w:rsidR="004469AC" w:rsidRDefault="004469AC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4469AC" w:rsidRDefault="00C527ED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P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C1431C" w:rsidTr="00702E2D">
        <w:trPr>
          <w:trHeight w:val="30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2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ind w:right="172"/>
              <w:jc w:val="right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:rsidR="001023BF" w:rsidRDefault="001023BF" w:rsidP="00CD73C1">
      <w:pPr>
        <w:pStyle w:val="Normal1"/>
      </w:pPr>
    </w:p>
    <w:sectPr w:rsidR="001023BF" w:rsidSect="00CD73C1">
      <w:headerReference w:type="default" r:id="rId7"/>
      <w:pgSz w:w="12240" w:h="15840"/>
      <w:pgMar w:top="1080" w:right="1440" w:bottom="72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99F" w:rsidRDefault="0062299F">
      <w:r>
        <w:separator/>
      </w:r>
    </w:p>
  </w:endnote>
  <w:endnote w:type="continuationSeparator" w:id="0">
    <w:p w:rsidR="0062299F" w:rsidRDefault="0062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99F" w:rsidRDefault="0062299F">
      <w:r>
        <w:separator/>
      </w:r>
    </w:p>
  </w:footnote>
  <w:footnote w:type="continuationSeparator" w:id="0">
    <w:p w:rsidR="0062299F" w:rsidRDefault="0062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3BF" w:rsidRDefault="00CD73C1">
    <w:pPr>
      <w:pStyle w:val="Normal1"/>
      <w:ind w:left="576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Student Name: _________________</w:t>
    </w:r>
  </w:p>
  <w:p w:rsidR="001023BF" w:rsidRDefault="001023B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C23"/>
    <w:multiLevelType w:val="multilevel"/>
    <w:tmpl w:val="379EF3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4"/>
    <w:rsid w:val="00033B1F"/>
    <w:rsid w:val="001023BF"/>
    <w:rsid w:val="002D6B4B"/>
    <w:rsid w:val="004469AC"/>
    <w:rsid w:val="00472C64"/>
    <w:rsid w:val="0062299F"/>
    <w:rsid w:val="00656311"/>
    <w:rsid w:val="00702E2D"/>
    <w:rsid w:val="00A7727E"/>
    <w:rsid w:val="00BA0D29"/>
    <w:rsid w:val="00C1431C"/>
    <w:rsid w:val="00C527ED"/>
    <w:rsid w:val="00CD73C1"/>
    <w:rsid w:val="00F83799"/>
    <w:rsid w:val="00F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02992C0B-9CDF-8A48-8253-3B83B2A4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szCs w:val="24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krkelja/Desktop/projects/chemistry-lab-app/src/assets/coversheets/3_extraction_week_1_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3_extraction_week_1_coversheet.dotx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</cp:revision>
  <dcterms:created xsi:type="dcterms:W3CDTF">2020-02-20T23:57:00Z</dcterms:created>
  <dcterms:modified xsi:type="dcterms:W3CDTF">2020-02-20T23:57:00Z</dcterms:modified>
</cp:coreProperties>
</file>